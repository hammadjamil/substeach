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A3" w:rsidRDefault="00301DBA">
      <w:pPr>
        <w:pStyle w:val="ListParagraph"/>
        <w:numPr>
          <w:ilvl w:val="0"/>
          <w:numId w:val="1"/>
        </w:numPr>
      </w:pPr>
      <w:r>
        <w:t>After splash screen</w:t>
      </w:r>
    </w:p>
    <w:p w:rsidR="00F737A3" w:rsidRPr="00011D9A" w:rsidRDefault="00301DBA">
      <w:pPr>
        <w:pStyle w:val="ListParagraph"/>
        <w:numPr>
          <w:ilvl w:val="0"/>
          <w:numId w:val="1"/>
        </w:numPr>
        <w:rPr>
          <w:lang w:val="en-US"/>
        </w:rPr>
      </w:pPr>
      <w:r w:rsidRPr="00011D9A">
        <w:rPr>
          <w:lang w:val="en-US"/>
        </w:rPr>
        <w:t>Start up screen</w:t>
      </w:r>
      <w:r w:rsidR="00011D9A" w:rsidRPr="00011D9A">
        <w:rPr>
          <w:lang w:val="en-US"/>
        </w:rPr>
        <w:t xml:space="preserve"> (login or register)</w:t>
      </w:r>
      <w:bookmarkStart w:id="0" w:name="_GoBack"/>
      <w:bookmarkEnd w:id="0"/>
    </w:p>
    <w:p w:rsidR="00F737A3" w:rsidRDefault="00301DBA">
      <w:pPr>
        <w:pStyle w:val="ListParagraph"/>
        <w:numPr>
          <w:ilvl w:val="0"/>
          <w:numId w:val="1"/>
        </w:numPr>
      </w:pPr>
      <w:r>
        <w:t>Phone num verification (Ph)</w:t>
      </w:r>
    </w:p>
    <w:p w:rsidR="00F737A3" w:rsidRDefault="00301DBA">
      <w:pPr>
        <w:pStyle w:val="ListParagraph"/>
      </w:pPr>
      <w:r>
        <w:rPr>
          <w:noProof/>
        </w:rPr>
        <w:drawing>
          <wp:inline distT="0" distB="0" distL="0" distR="0">
            <wp:extent cx="958684" cy="2075770"/>
            <wp:effectExtent l="0" t="0" r="0" b="6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684" cy="20757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737A3" w:rsidRDefault="00301DBA">
      <w:pPr>
        <w:pStyle w:val="ListParagraph"/>
      </w:pPr>
      <w:r>
        <w:t>Country should be loaded automaticaly</w:t>
      </w:r>
    </w:p>
    <w:p w:rsidR="00F737A3" w:rsidRDefault="00301DBA">
      <w:pPr>
        <w:pStyle w:val="ListParagraph"/>
        <w:numPr>
          <w:ilvl w:val="0"/>
          <w:numId w:val="1"/>
        </w:numPr>
      </w:pPr>
      <w:r>
        <w:t>Verification code</w:t>
      </w:r>
    </w:p>
    <w:p w:rsidR="00F737A3" w:rsidRDefault="00301DBA">
      <w:pPr>
        <w:pStyle w:val="ListParagraph"/>
        <w:rPr>
          <w:lang w:val="en-US"/>
        </w:rPr>
      </w:pPr>
      <w:r>
        <w:rPr>
          <w:lang w:val="en-US"/>
        </w:rPr>
        <w:t>Code verification page should be look like this</w:t>
      </w:r>
      <w:r w:rsidR="00011D9A">
        <w:rPr>
          <w:lang w:val="en-US"/>
        </w:rPr>
        <w:t xml:space="preserve"> follow the sequence according to the images</w:t>
      </w:r>
    </w:p>
    <w:p w:rsidR="00F737A3" w:rsidRDefault="00F737A3">
      <w:pPr>
        <w:pStyle w:val="ListParagraph"/>
        <w:rPr>
          <w:lang w:val="en-US"/>
        </w:rPr>
      </w:pPr>
    </w:p>
    <w:p w:rsidR="00011D9A" w:rsidRDefault="00301DBA" w:rsidP="00011D9A">
      <w:pPr>
        <w:pStyle w:val="ListParagraph"/>
      </w:pPr>
      <w:r>
        <w:rPr>
          <w:noProof/>
        </w:rPr>
        <w:drawing>
          <wp:inline distT="0" distB="0" distL="0" distR="0">
            <wp:extent cx="954944" cy="2069616"/>
            <wp:effectExtent l="0" t="0" r="0" b="6834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944" cy="20696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11D9A">
        <w:rPr>
          <w:noProof/>
        </w:rPr>
        <w:drawing>
          <wp:inline distT="0" distB="0" distL="0" distR="0">
            <wp:extent cx="8460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D9A">
        <w:rPr>
          <w:noProof/>
        </w:rPr>
        <w:drawing>
          <wp:inline distT="0" distB="0" distL="0" distR="0">
            <wp:extent cx="8460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9A" w:rsidRDefault="00011D9A" w:rsidP="00011D9A">
      <w:pPr>
        <w:pStyle w:val="ListParagraph"/>
        <w:numPr>
          <w:ilvl w:val="0"/>
          <w:numId w:val="1"/>
        </w:numPr>
        <w:rPr>
          <w:lang w:val="en-US"/>
        </w:rPr>
      </w:pPr>
      <w:r w:rsidRPr="00011D9A">
        <w:rPr>
          <w:lang w:val="en-US"/>
        </w:rPr>
        <w:t xml:space="preserve">Select Account type in this screen you have to put two buttons School And Teacher </w:t>
      </w:r>
      <w:r>
        <w:rPr>
          <w:lang w:val="en-US"/>
        </w:rPr>
        <w:t>and Logo</w:t>
      </w:r>
    </w:p>
    <w:p w:rsidR="00011D9A" w:rsidRDefault="00011D9A" w:rsidP="00011D9A">
      <w:pPr>
        <w:pStyle w:val="ListParagraph"/>
        <w:rPr>
          <w:lang w:val="en-US"/>
        </w:rPr>
      </w:pPr>
      <w:r>
        <w:rPr>
          <w:lang w:val="en-US"/>
        </w:rPr>
        <w:t>In the top</w:t>
      </w:r>
    </w:p>
    <w:p w:rsidR="00011D9A" w:rsidRDefault="00011D9A" w:rsidP="00011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42400" cy="182520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400" cy="18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B7" w:rsidRDefault="00CE65B7" w:rsidP="00011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Keep the registration wizard as it is</w:t>
      </w:r>
    </w:p>
    <w:p w:rsidR="00CE65B7" w:rsidRDefault="00CE65B7" w:rsidP="00011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Teachers cards should be look like this</w:t>
      </w:r>
    </w:p>
    <w:p w:rsidR="00987514" w:rsidRDefault="00CE65B7" w:rsidP="00CE65B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42400" cy="182520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400" cy="18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rPr>
          <w:noProof/>
        </w:rPr>
        <w:drawing>
          <wp:inline distT="0" distB="0" distL="0" distR="0">
            <wp:extent cx="8460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514">
        <w:rPr>
          <w:lang w:val="en-US"/>
        </w:rPr>
        <w:t xml:space="preserve">  </w:t>
      </w:r>
      <w:r w:rsidR="00987514">
        <w:rPr>
          <w:noProof/>
        </w:rPr>
        <w:drawing>
          <wp:inline distT="0" distB="0" distL="0" distR="0">
            <wp:extent cx="8460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14" w:rsidRDefault="00987514" w:rsidP="00CE65B7">
      <w:pPr>
        <w:pStyle w:val="ListParagraph"/>
        <w:rPr>
          <w:lang w:val="en-US"/>
        </w:rPr>
      </w:pPr>
    </w:p>
    <w:p w:rsidR="00987514" w:rsidRDefault="00987514" w:rsidP="00987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should be like this this can be scrollable downward to see more info</w:t>
      </w:r>
    </w:p>
    <w:p w:rsidR="00987514" w:rsidRDefault="00987514" w:rsidP="0098751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8460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14" w:rsidRDefault="00987514" w:rsidP="00987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filter settings for School or Teacher</w:t>
      </w:r>
    </w:p>
    <w:p w:rsidR="00987514" w:rsidRDefault="00987514" w:rsidP="0098751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42400" cy="182520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400" cy="18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6F7" w:rsidRDefault="004B56F7" w:rsidP="004B5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settings</w:t>
      </w:r>
    </w:p>
    <w:p w:rsidR="004B56F7" w:rsidRPr="004B56F7" w:rsidRDefault="004B56F7" w:rsidP="004B56F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8460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6F7" w:rsidRPr="004B56F7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DBA" w:rsidRDefault="00301DBA">
      <w:pPr>
        <w:spacing w:after="0" w:line="240" w:lineRule="auto"/>
      </w:pPr>
      <w:r>
        <w:separator/>
      </w:r>
    </w:p>
  </w:endnote>
  <w:endnote w:type="continuationSeparator" w:id="0">
    <w:p w:rsidR="00301DBA" w:rsidRDefault="0030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DBA" w:rsidRDefault="00301DB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01DBA" w:rsidRDefault="0030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84804"/>
    <w:multiLevelType w:val="multilevel"/>
    <w:tmpl w:val="E6169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37A3"/>
    <w:rsid w:val="00011D9A"/>
    <w:rsid w:val="00301DBA"/>
    <w:rsid w:val="004B56F7"/>
    <w:rsid w:val="005705B6"/>
    <w:rsid w:val="00987514"/>
    <w:rsid w:val="00CE65B7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BE60"/>
  <w15:docId w15:val="{632CC81A-77D1-4D08-A90C-8791ED25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</dc:creator>
  <dc:description/>
  <cp:lastModifiedBy>Muhammad Jawad</cp:lastModifiedBy>
  <cp:revision>2</cp:revision>
  <dcterms:created xsi:type="dcterms:W3CDTF">2018-10-13T19:16:00Z</dcterms:created>
  <dcterms:modified xsi:type="dcterms:W3CDTF">2018-10-13T19:16:00Z</dcterms:modified>
</cp:coreProperties>
</file>